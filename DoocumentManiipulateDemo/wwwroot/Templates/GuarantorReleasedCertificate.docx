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F0" w:rsidRDefault="00D035F0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90625" cy="1114425"/>
            <wp:effectExtent l="0" t="0" r="9525" b="9525"/>
            <wp:wrapTopAndBottom/>
            <wp:docPr id="1" name="Picture 1" descr="C:\Users\eaddae\Desktop\new logo -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eaddae\Desktop\new logo - Co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35F0" w:rsidRDefault="00D035F0">
      <w:pPr>
        <w:rPr>
          <w:rFonts w:ascii="Times New Roman" w:hAnsi="Times New Roman"/>
          <w:sz w:val="24"/>
          <w:szCs w:val="24"/>
        </w:rPr>
      </w:pPr>
    </w:p>
    <w:p w:rsidR="00C315DE" w:rsidRDefault="00FB31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%DatePrepared%</w:t>
      </w:r>
    </w:p>
    <w:p w:rsidR="007F2A9D" w:rsidRPr="00C315DE" w:rsidRDefault="007F2A9D">
      <w:pPr>
        <w:rPr>
          <w:rFonts w:ascii="Times New Roman" w:hAnsi="Times New Roman"/>
          <w:sz w:val="24"/>
          <w:szCs w:val="24"/>
        </w:rPr>
      </w:pPr>
    </w:p>
    <w:p w:rsidR="00C315DE" w:rsidRPr="00C315DE" w:rsidRDefault="00FB313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%GuarantorName%</w:t>
      </w:r>
      <w:r w:rsidR="00C315DE" w:rsidRPr="00C315DE">
        <w:rPr>
          <w:rFonts w:ascii="Times New Roman" w:hAnsi="Times New Roman"/>
          <w:b/>
          <w:sz w:val="24"/>
          <w:szCs w:val="24"/>
        </w:rPr>
        <w:fldChar w:fldCharType="begin"/>
      </w:r>
      <w:r w:rsidR="00C315DE" w:rsidRPr="00C315DE">
        <w:rPr>
          <w:rFonts w:ascii="Times New Roman" w:hAnsi="Times New Roman"/>
          <w:b/>
          <w:sz w:val="24"/>
          <w:szCs w:val="24"/>
        </w:rPr>
        <w:instrText xml:space="preserve"> MERGEFIELD  GuarantorName \* Upper  \* MERGEFORMAT </w:instrText>
      </w:r>
      <w:r w:rsidR="00C315DE" w:rsidRPr="00C315DE">
        <w:rPr>
          <w:rFonts w:ascii="Times New Roman" w:hAnsi="Times New Roman"/>
          <w:b/>
          <w:sz w:val="24"/>
          <w:szCs w:val="24"/>
        </w:rPr>
        <w:fldChar w:fldCharType="end"/>
      </w:r>
    </w:p>
    <w:p w:rsidR="00C315DE" w:rsidRPr="00C315DE" w:rsidRDefault="00FB313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%Guara</w:t>
      </w:r>
      <w:r w:rsidR="001A318F"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/>
          <w:sz w:val="24"/>
          <w:szCs w:val="24"/>
        </w:rPr>
        <w:t>torPostalAddress%</w:t>
      </w:r>
    </w:p>
    <w:p w:rsidR="00572BD5" w:rsidRPr="00C315DE" w:rsidRDefault="00572BD5">
      <w:pPr>
        <w:rPr>
          <w:rFonts w:ascii="Times New Roman" w:hAnsi="Times New Roman"/>
          <w:b/>
          <w:sz w:val="24"/>
          <w:szCs w:val="24"/>
        </w:rPr>
      </w:pPr>
    </w:p>
    <w:p w:rsidR="00C315DE" w:rsidRDefault="00C315DE" w:rsidP="00572BD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</w:t>
      </w:r>
      <w:r w:rsidR="00715417">
        <w:rPr>
          <w:rFonts w:ascii="Times New Roman" w:hAnsi="Times New Roman"/>
          <w:sz w:val="24"/>
          <w:szCs w:val="24"/>
        </w:rPr>
        <w:t>/Madam</w:t>
      </w:r>
      <w:r>
        <w:rPr>
          <w:rFonts w:ascii="Times New Roman" w:hAnsi="Times New Roman"/>
          <w:sz w:val="24"/>
          <w:szCs w:val="24"/>
        </w:rPr>
        <w:t>,</w:t>
      </w:r>
    </w:p>
    <w:p w:rsidR="00C315DE" w:rsidRDefault="00C315DE" w:rsidP="00572BD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315DE" w:rsidRPr="00C52544" w:rsidRDefault="00C315DE" w:rsidP="00572BD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52544">
        <w:rPr>
          <w:rFonts w:ascii="Times New Roman" w:hAnsi="Times New Roman"/>
          <w:b/>
          <w:sz w:val="24"/>
          <w:szCs w:val="24"/>
        </w:rPr>
        <w:t>GUARANTOR</w:t>
      </w:r>
      <w:r w:rsidR="00B97F24">
        <w:rPr>
          <w:rFonts w:ascii="Times New Roman" w:hAnsi="Times New Roman"/>
          <w:b/>
          <w:sz w:val="24"/>
          <w:szCs w:val="24"/>
        </w:rPr>
        <w:t xml:space="preserve"> RELEASE CERTIFICATE</w:t>
      </w:r>
    </w:p>
    <w:p w:rsidR="00572BD5" w:rsidRDefault="00572BD5" w:rsidP="00572BD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315DE" w:rsidRDefault="00C315DE" w:rsidP="00572BD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write to advise that you</w:t>
      </w:r>
      <w:r w:rsidR="00FB3136">
        <w:rPr>
          <w:rFonts w:ascii="Times New Roman" w:hAnsi="Times New Roman"/>
          <w:sz w:val="24"/>
          <w:szCs w:val="24"/>
        </w:rPr>
        <w:t xml:space="preserve"> </w:t>
      </w:r>
      <w:r w:rsidR="00FB3136">
        <w:rPr>
          <w:rFonts w:ascii="Times New Roman" w:hAnsi="Times New Roman"/>
          <w:b/>
          <w:sz w:val="24"/>
          <w:szCs w:val="24"/>
        </w:rPr>
        <w:t>%GuarantorName%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315DE">
        <w:rPr>
          <w:rFonts w:ascii="Times New Roman" w:hAnsi="Times New Roman"/>
          <w:b/>
          <w:sz w:val="24"/>
          <w:szCs w:val="24"/>
        </w:rPr>
        <w:t>SSF No.</w:t>
      </w:r>
      <w:r w:rsidR="00FB3136">
        <w:rPr>
          <w:rFonts w:ascii="Times New Roman" w:hAnsi="Times New Roman"/>
          <w:b/>
          <w:sz w:val="24"/>
          <w:szCs w:val="24"/>
        </w:rPr>
        <w:t xml:space="preserve"> %GuarantorSsf%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who acted as a guarantor for</w:t>
      </w:r>
      <w:r w:rsidR="00FB3136">
        <w:rPr>
          <w:rFonts w:ascii="Times New Roman" w:hAnsi="Times New Roman"/>
          <w:sz w:val="24"/>
          <w:szCs w:val="24"/>
        </w:rPr>
        <w:t xml:space="preserve"> </w:t>
      </w:r>
      <w:r w:rsidR="00FB3136">
        <w:rPr>
          <w:rFonts w:ascii="Times New Roman" w:hAnsi="Times New Roman"/>
          <w:b/>
          <w:sz w:val="24"/>
          <w:szCs w:val="24"/>
        </w:rPr>
        <w:t>%BorrowerName%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(SSF No.</w:t>
      </w:r>
      <w:r w:rsidR="00FB3136">
        <w:rPr>
          <w:rFonts w:ascii="Times New Roman" w:hAnsi="Times New Roman"/>
          <w:sz w:val="24"/>
          <w:szCs w:val="24"/>
        </w:rPr>
        <w:t xml:space="preserve"> </w:t>
      </w:r>
      <w:r w:rsidR="00FB3136">
        <w:rPr>
          <w:rFonts w:ascii="Times New Roman" w:hAnsi="Times New Roman"/>
          <w:b/>
          <w:sz w:val="24"/>
          <w:szCs w:val="24"/>
        </w:rPr>
        <w:t>%BorrowerSsf%</w:t>
      </w:r>
      <w:r w:rsidR="00407794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 w:rsidR="00FB3136">
        <w:rPr>
          <w:rFonts w:ascii="Times New Roman" w:hAnsi="Times New Roman"/>
          <w:sz w:val="24"/>
          <w:szCs w:val="24"/>
        </w:rPr>
        <w:t>%Institution%</w:t>
      </w:r>
      <w:r>
        <w:rPr>
          <w:rFonts w:ascii="Times New Roman" w:hAnsi="Times New Roman"/>
          <w:sz w:val="24"/>
          <w:szCs w:val="24"/>
        </w:rPr>
        <w:t xml:space="preserve"> </w:t>
      </w:r>
      <w:r w:rsidR="00C42087">
        <w:rPr>
          <w:rFonts w:ascii="Times New Roman" w:hAnsi="Times New Roman"/>
          <w:sz w:val="24"/>
          <w:szCs w:val="24"/>
        </w:rPr>
        <w:t>has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been discharged of your legal obligation.</w:t>
      </w:r>
    </w:p>
    <w:p w:rsidR="00C315DE" w:rsidRDefault="00C315DE" w:rsidP="00572BD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315DE" w:rsidRDefault="00C315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faithfully,</w:t>
      </w:r>
    </w:p>
    <w:p w:rsidR="00C315DE" w:rsidRDefault="00C315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Chief Executive Officer</w:t>
      </w:r>
    </w:p>
    <w:p w:rsidR="00C315DE" w:rsidRDefault="00C315DE">
      <w:pPr>
        <w:rPr>
          <w:rFonts w:ascii="Times New Roman" w:hAnsi="Times New Roman"/>
          <w:sz w:val="24"/>
          <w:szCs w:val="24"/>
        </w:rPr>
      </w:pPr>
    </w:p>
    <w:p w:rsidR="00E04581" w:rsidRDefault="00E04581">
      <w:pPr>
        <w:rPr>
          <w:rFonts w:ascii="Times New Roman" w:hAnsi="Times New Roman"/>
          <w:sz w:val="24"/>
          <w:szCs w:val="24"/>
        </w:rPr>
      </w:pPr>
    </w:p>
    <w:p w:rsidR="00951738" w:rsidRDefault="00FB3136" w:rsidP="009517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%GuarantorReleasedBy%</w:t>
      </w:r>
    </w:p>
    <w:p w:rsidR="00951738" w:rsidRDefault="00FB3136" w:rsidP="009517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%Destination%</w:t>
      </w:r>
    </w:p>
    <w:p w:rsidR="00E04581" w:rsidRDefault="00FB3136" w:rsidP="00E045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%OfficeBranch%</w:t>
      </w:r>
    </w:p>
    <w:p w:rsidR="00C315DE" w:rsidRDefault="00C315DE">
      <w:pPr>
        <w:rPr>
          <w:rFonts w:ascii="Times New Roman" w:hAnsi="Times New Roman"/>
          <w:sz w:val="24"/>
          <w:szCs w:val="24"/>
        </w:rPr>
      </w:pPr>
    </w:p>
    <w:p w:rsidR="00C315DE" w:rsidRDefault="00C315DE">
      <w:pPr>
        <w:rPr>
          <w:rFonts w:ascii="Times New Roman" w:hAnsi="Times New Roman"/>
          <w:b/>
          <w:sz w:val="24"/>
          <w:szCs w:val="24"/>
        </w:rPr>
      </w:pPr>
    </w:p>
    <w:p w:rsidR="00C315DE" w:rsidRDefault="00C315DE" w:rsidP="00C315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cc: </w:t>
      </w:r>
      <w:r w:rsidR="00FB3136">
        <w:rPr>
          <w:rFonts w:ascii="Times New Roman" w:hAnsi="Times New Roman"/>
          <w:sz w:val="24"/>
          <w:szCs w:val="24"/>
        </w:rPr>
        <w:t>%BorrowerName%</w:t>
      </w:r>
    </w:p>
    <w:p w:rsidR="00C315DE" w:rsidRPr="00C315DE" w:rsidRDefault="00C315DE">
      <w:pPr>
        <w:rPr>
          <w:rFonts w:ascii="Times New Roman" w:hAnsi="Times New Roman"/>
          <w:b/>
          <w:sz w:val="24"/>
          <w:szCs w:val="24"/>
        </w:rPr>
      </w:pPr>
      <w:r w:rsidRPr="00572BD5">
        <w:rPr>
          <w:rFonts w:ascii="Times New Roman" w:hAnsi="Times New Roman"/>
          <w:b/>
          <w:sz w:val="24"/>
          <w:szCs w:val="24"/>
        </w:rPr>
        <w:t xml:space="preserve">      </w:t>
      </w:r>
      <w:r w:rsidR="00FB3136">
        <w:rPr>
          <w:rFonts w:ascii="Times New Roman" w:hAnsi="Times New Roman"/>
          <w:b/>
          <w:sz w:val="24"/>
          <w:szCs w:val="24"/>
        </w:rPr>
        <w:t>%BorrowerPostalAddress%</w:t>
      </w:r>
    </w:p>
    <w:sectPr w:rsidR="00C315DE" w:rsidRPr="00C315DE" w:rsidSect="004A6AA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74"/>
    <w:rsid w:val="00000910"/>
    <w:rsid w:val="00161874"/>
    <w:rsid w:val="001A318F"/>
    <w:rsid w:val="001F37F7"/>
    <w:rsid w:val="00204A89"/>
    <w:rsid w:val="00407794"/>
    <w:rsid w:val="004321F0"/>
    <w:rsid w:val="004325C1"/>
    <w:rsid w:val="004A6AA3"/>
    <w:rsid w:val="00572BD5"/>
    <w:rsid w:val="00653C0F"/>
    <w:rsid w:val="00715417"/>
    <w:rsid w:val="007935BC"/>
    <w:rsid w:val="007C6820"/>
    <w:rsid w:val="007F2A9D"/>
    <w:rsid w:val="00951738"/>
    <w:rsid w:val="009E7EA4"/>
    <w:rsid w:val="00B27526"/>
    <w:rsid w:val="00B97F24"/>
    <w:rsid w:val="00C315DE"/>
    <w:rsid w:val="00C42087"/>
    <w:rsid w:val="00C52544"/>
    <w:rsid w:val="00D035F0"/>
    <w:rsid w:val="00E04581"/>
    <w:rsid w:val="00EF3E85"/>
    <w:rsid w:val="00F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920F"/>
  <w15:chartTrackingRefBased/>
  <w15:docId w15:val="{FDFD02A1-785F-4245-8024-BB0F594C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SLIS\dev\SLTF.SLIS.Presentation\Templates\ReleasedGuarantor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ReleasedGuarantorLetter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SLTF</dc:creator>
  <cp:keywords/>
  <dc:description/>
  <cp:lastModifiedBy>new</cp:lastModifiedBy>
  <cp:revision>4</cp:revision>
  <dcterms:created xsi:type="dcterms:W3CDTF">2018-06-22T23:35:00Z</dcterms:created>
  <dcterms:modified xsi:type="dcterms:W3CDTF">2019-04-17T19:09:00Z</dcterms:modified>
</cp:coreProperties>
</file>